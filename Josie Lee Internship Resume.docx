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A848" w14:textId="3ECD4DA7" w:rsidR="009428BE" w:rsidRPr="000D6756" w:rsidRDefault="00C438F7">
      <w:pPr>
        <w:pStyle w:val="Name"/>
        <w:rPr>
          <w:sz w:val="50"/>
          <w:szCs w:val="50"/>
        </w:rPr>
      </w:pPr>
      <w:r w:rsidRPr="000D6756">
        <w:rPr>
          <w:sz w:val="50"/>
          <w:szCs w:val="50"/>
        </w:rPr>
        <w:t xml:space="preserve">Josie </w:t>
      </w:r>
      <w:r w:rsidR="00DD3F7B">
        <w:rPr>
          <w:sz w:val="50"/>
          <w:szCs w:val="50"/>
        </w:rPr>
        <w:t xml:space="preserve">E. </w:t>
      </w:r>
      <w:r w:rsidRPr="000D6756">
        <w:rPr>
          <w:sz w:val="50"/>
          <w:szCs w:val="50"/>
        </w:rPr>
        <w:t>Lee</w:t>
      </w:r>
    </w:p>
    <w:p w14:paraId="687CA16E" w14:textId="533B9B92" w:rsidR="009428BE" w:rsidRPr="000D6756" w:rsidRDefault="00E16897" w:rsidP="00532988">
      <w:pPr>
        <w:pStyle w:val="ContactInfo"/>
        <w:ind w:left="1"/>
        <w:rPr>
          <w:sz w:val="20"/>
        </w:rPr>
      </w:pPr>
      <w:r w:rsidRPr="000D6756">
        <w:rPr>
          <w:sz w:val="20"/>
        </w:rPr>
        <w:t>24 Beech St</w:t>
      </w:r>
      <w:r w:rsidR="002F36F7" w:rsidRPr="000D6756">
        <w:rPr>
          <w:sz w:val="20"/>
        </w:rPr>
        <w:t>, Chelmsford</w:t>
      </w:r>
      <w:r w:rsidR="00451BA0" w:rsidRPr="000D6756">
        <w:rPr>
          <w:sz w:val="20"/>
        </w:rPr>
        <w:t>, MA</w:t>
      </w:r>
      <w:r w:rsidR="00C27374" w:rsidRPr="000D6756">
        <w:rPr>
          <w:sz w:val="20"/>
        </w:rPr>
        <w:t xml:space="preserve"> </w:t>
      </w:r>
      <w:r w:rsidRPr="000D6756">
        <w:rPr>
          <w:sz w:val="20"/>
        </w:rPr>
        <w:t>|978</w:t>
      </w:r>
      <w:r w:rsidR="009F31C9" w:rsidRPr="000D6756">
        <w:rPr>
          <w:sz w:val="20"/>
        </w:rPr>
        <w:t>-578-6362 |</w:t>
      </w:r>
      <w:r w:rsidR="00E2250F" w:rsidRPr="000D6756">
        <w:rPr>
          <w:sz w:val="20"/>
        </w:rPr>
        <w:t xml:space="preserve"> </w:t>
      </w:r>
      <w:r w:rsidR="00532988" w:rsidRPr="000D6756">
        <w:rPr>
          <w:sz w:val="20"/>
        </w:rPr>
        <w:t>josielee2022@gmail.com</w:t>
      </w:r>
    </w:p>
    <w:sdt>
      <w:sdtPr>
        <w:id w:val="-1179423465"/>
        <w:placeholder>
          <w:docPart w:val="ABE4F6ED0F65784F9AF996B93CDF9E01"/>
        </w:placeholder>
        <w:temporary/>
        <w:showingPlcHdr/>
        <w15:appearance w15:val="hidden"/>
      </w:sdtPr>
      <w:sdtEndPr/>
      <w:sdtContent>
        <w:p w14:paraId="1049D98C" w14:textId="77777777" w:rsidR="009428BE" w:rsidRDefault="00C55379">
          <w:pPr>
            <w:pStyle w:val="Heading1"/>
          </w:pPr>
          <w:r>
            <w:t>Objective</w:t>
          </w:r>
        </w:p>
      </w:sdtContent>
    </w:sdt>
    <w:p w14:paraId="748D767E" w14:textId="571F58CC" w:rsidR="4102207B" w:rsidRDefault="00467A9D" w:rsidP="5B380B68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Rising </w:t>
      </w:r>
      <w:r w:rsidR="5B380B68" w:rsidRPr="5B380B68">
        <w:rPr>
          <w:rFonts w:ascii="Tahoma" w:eastAsia="Tahoma" w:hAnsi="Tahoma" w:cs="Tahoma"/>
        </w:rPr>
        <w:t xml:space="preserve">sophomore student </w:t>
      </w:r>
      <w:r w:rsidR="00FE091B">
        <w:rPr>
          <w:rFonts w:ascii="Tahoma" w:eastAsia="Tahoma" w:hAnsi="Tahoma" w:cs="Tahoma"/>
        </w:rPr>
        <w:t xml:space="preserve">studying </w:t>
      </w:r>
      <w:r w:rsidR="004D2A1F">
        <w:rPr>
          <w:rFonts w:ascii="Tahoma" w:eastAsia="Tahoma" w:hAnsi="Tahoma" w:cs="Tahoma"/>
        </w:rPr>
        <w:t>for a</w:t>
      </w:r>
      <w:r w:rsidR="5B380B68" w:rsidRPr="5B380B68">
        <w:rPr>
          <w:rFonts w:ascii="Tahoma" w:eastAsia="Tahoma" w:hAnsi="Tahoma" w:cs="Tahoma"/>
        </w:rPr>
        <w:t xml:space="preserve"> BS in computer science</w:t>
      </w:r>
      <w:r w:rsidR="004D2A1F">
        <w:rPr>
          <w:rFonts w:ascii="Tahoma" w:eastAsia="Tahoma" w:hAnsi="Tahoma" w:cs="Tahoma"/>
        </w:rPr>
        <w:t>.</w:t>
      </w:r>
      <w:r w:rsidR="5B380B68" w:rsidRPr="5B380B68">
        <w:rPr>
          <w:rFonts w:ascii="Tahoma" w:eastAsia="Tahoma" w:hAnsi="Tahoma" w:cs="Tahoma"/>
        </w:rPr>
        <w:t xml:space="preserve"> </w:t>
      </w:r>
      <w:r w:rsidR="00440E9B">
        <w:rPr>
          <w:rFonts w:ascii="Tahoma" w:eastAsia="Tahoma" w:hAnsi="Tahoma" w:cs="Tahoma"/>
        </w:rPr>
        <w:t>Seeking a</w:t>
      </w:r>
      <w:r w:rsidR="5B380B68" w:rsidRPr="5B380B68">
        <w:rPr>
          <w:rFonts w:ascii="Tahoma" w:eastAsia="Tahoma" w:hAnsi="Tahoma" w:cs="Tahoma"/>
        </w:rPr>
        <w:t xml:space="preserve"> </w:t>
      </w:r>
      <w:r w:rsidR="00DD6B86" w:rsidRPr="5B380B68">
        <w:rPr>
          <w:rFonts w:ascii="Tahoma" w:eastAsia="Tahoma" w:hAnsi="Tahoma" w:cs="Tahoma"/>
        </w:rPr>
        <w:t xml:space="preserve">technical </w:t>
      </w:r>
      <w:r w:rsidR="00DD6B86">
        <w:rPr>
          <w:rFonts w:ascii="Tahoma" w:eastAsia="Tahoma" w:hAnsi="Tahoma" w:cs="Tahoma"/>
        </w:rPr>
        <w:t>internship</w:t>
      </w:r>
      <w:r w:rsidR="5B380B68" w:rsidRPr="5B380B68">
        <w:rPr>
          <w:rFonts w:ascii="Tahoma" w:eastAsia="Tahoma" w:hAnsi="Tahoma" w:cs="Tahoma"/>
        </w:rPr>
        <w:t xml:space="preserve"> to</w:t>
      </w:r>
      <w:r w:rsidR="00ED5149">
        <w:rPr>
          <w:rFonts w:ascii="Tahoma" w:eastAsia="Tahoma" w:hAnsi="Tahoma" w:cs="Tahoma"/>
        </w:rPr>
        <w:t xml:space="preserve"> </w:t>
      </w:r>
      <w:r w:rsidR="00690CC7">
        <w:rPr>
          <w:rFonts w:ascii="Tahoma" w:eastAsia="Tahoma" w:hAnsi="Tahoma" w:cs="Tahoma"/>
        </w:rPr>
        <w:t xml:space="preserve">develop programming skills, build </w:t>
      </w:r>
      <w:r w:rsidR="5B380B68" w:rsidRPr="5B380B68">
        <w:rPr>
          <w:rFonts w:ascii="Tahoma" w:eastAsia="Tahoma" w:hAnsi="Tahoma" w:cs="Tahoma"/>
        </w:rPr>
        <w:t xml:space="preserve">strong professional soft </w:t>
      </w:r>
      <w:r w:rsidR="00690CC7" w:rsidRPr="5B380B68">
        <w:rPr>
          <w:rFonts w:ascii="Tahoma" w:eastAsia="Tahoma" w:hAnsi="Tahoma" w:cs="Tahoma"/>
        </w:rPr>
        <w:t>skills</w:t>
      </w:r>
      <w:r w:rsidR="00690CC7">
        <w:rPr>
          <w:rFonts w:ascii="Tahoma" w:eastAsia="Tahoma" w:hAnsi="Tahoma" w:cs="Tahoma"/>
        </w:rPr>
        <w:t xml:space="preserve">, </w:t>
      </w:r>
      <w:r w:rsidR="00690CC7" w:rsidRPr="5B380B68">
        <w:rPr>
          <w:rFonts w:ascii="Tahoma" w:eastAsia="Tahoma" w:hAnsi="Tahoma" w:cs="Tahoma"/>
        </w:rPr>
        <w:t>and</w:t>
      </w:r>
      <w:r w:rsidR="5B380B68" w:rsidRPr="5B380B68">
        <w:rPr>
          <w:rFonts w:ascii="Tahoma" w:eastAsia="Tahoma" w:hAnsi="Tahoma" w:cs="Tahoma"/>
        </w:rPr>
        <w:t xml:space="preserve"> gain real world experience in Software and Systems engineering. Hardworking and dedicated student eager to work in collaborate team environment.</w:t>
      </w:r>
    </w:p>
    <w:sdt>
      <w:sdtPr>
        <w:id w:val="1728489637"/>
        <w:placeholder>
          <w:docPart w:val="1820714EFA59D0458B6C0D73C92D1532"/>
        </w:placeholder>
        <w:temporary/>
        <w:showingPlcHdr/>
        <w15:appearance w15:val="hidden"/>
      </w:sdtPr>
      <w:sdtEndPr/>
      <w:sdtContent>
        <w:p w14:paraId="2D20A2FE" w14:textId="77777777" w:rsidR="009428BE" w:rsidRDefault="00C55379">
          <w:pPr>
            <w:pStyle w:val="Heading1"/>
          </w:pPr>
          <w:r>
            <w:t>Experience</w:t>
          </w:r>
        </w:p>
      </w:sdtContent>
    </w:sdt>
    <w:p w14:paraId="6D187A24" w14:textId="07E3A2D5" w:rsidR="009428BE" w:rsidRPr="001B3608" w:rsidRDefault="009F31C9" w:rsidP="001B3608">
      <w:pPr>
        <w:pStyle w:val="ListParagraph"/>
        <w:numPr>
          <w:ilvl w:val="0"/>
          <w:numId w:val="19"/>
        </w:numPr>
        <w:rPr>
          <w:b/>
          <w:bCs/>
        </w:rPr>
      </w:pPr>
      <w:r w:rsidRPr="001B3608">
        <w:rPr>
          <w:b/>
          <w:bCs/>
        </w:rPr>
        <w:t>The Paper Store</w:t>
      </w:r>
      <w:r w:rsidR="00D553FC" w:rsidRPr="001B3608">
        <w:rPr>
          <w:b/>
          <w:bCs/>
        </w:rPr>
        <w:t xml:space="preserve"> - </w:t>
      </w:r>
      <w:r w:rsidR="00832557" w:rsidRPr="001B3608">
        <w:rPr>
          <w:b/>
          <w:bCs/>
        </w:rPr>
        <w:t xml:space="preserve">Sales Associate | </w:t>
      </w:r>
      <w:r w:rsidR="00CA55A1" w:rsidRPr="001B3608">
        <w:rPr>
          <w:b/>
          <w:bCs/>
        </w:rPr>
        <w:t xml:space="preserve">August </w:t>
      </w:r>
      <w:r w:rsidR="004D4B01" w:rsidRPr="001B3608">
        <w:rPr>
          <w:b/>
          <w:bCs/>
        </w:rPr>
        <w:t>2</w:t>
      </w:r>
      <w:r w:rsidR="00E842D4" w:rsidRPr="001B3608">
        <w:rPr>
          <w:b/>
          <w:bCs/>
        </w:rPr>
        <w:t>021 – August 2022</w:t>
      </w:r>
    </w:p>
    <w:p w14:paraId="67680C71" w14:textId="5A3531D3" w:rsidR="009428BE" w:rsidRDefault="00FE2677" w:rsidP="00E428F9">
      <w:pPr>
        <w:pStyle w:val="ListBullet"/>
        <w:numPr>
          <w:ilvl w:val="1"/>
          <w:numId w:val="18"/>
        </w:numPr>
        <w:spacing w:line="240" w:lineRule="auto"/>
      </w:pPr>
      <w:r>
        <w:t xml:space="preserve">Attentively provided </w:t>
      </w:r>
      <w:r w:rsidR="003F7076">
        <w:t xml:space="preserve">excellent customer </w:t>
      </w:r>
      <w:r w:rsidR="00A81DCF">
        <w:t>service</w:t>
      </w:r>
    </w:p>
    <w:p w14:paraId="288A3816" w14:textId="45C544D1" w:rsidR="00D96392" w:rsidRDefault="007178E4" w:rsidP="00FD348C">
      <w:pPr>
        <w:pStyle w:val="ListBullet"/>
        <w:numPr>
          <w:ilvl w:val="1"/>
          <w:numId w:val="18"/>
        </w:numPr>
        <w:spacing w:line="240" w:lineRule="auto"/>
      </w:pPr>
      <w:r>
        <w:t>Effic</w:t>
      </w:r>
      <w:r w:rsidR="00D53FEF">
        <w:t xml:space="preserve">iently managed store merchandise </w:t>
      </w:r>
      <w:r w:rsidR="00B86DAD">
        <w:t xml:space="preserve">and completed </w:t>
      </w:r>
      <w:r w:rsidR="00B058F8">
        <w:t>all organizational tasks</w:t>
      </w:r>
      <w:r w:rsidR="00A82F0C">
        <w:t xml:space="preserve"> </w:t>
      </w:r>
      <w:proofErr w:type="gramStart"/>
      <w:r w:rsidR="00A82F0C">
        <w:t>assigned</w:t>
      </w:r>
      <w:proofErr w:type="gramEnd"/>
    </w:p>
    <w:p w14:paraId="189A0E86" w14:textId="3BEDE59C" w:rsidR="00BF18AD" w:rsidRDefault="00EC4860" w:rsidP="00FD348C">
      <w:pPr>
        <w:pStyle w:val="ListBullet"/>
        <w:numPr>
          <w:ilvl w:val="1"/>
          <w:numId w:val="18"/>
        </w:numPr>
        <w:spacing w:line="240" w:lineRule="auto"/>
      </w:pPr>
      <w:r>
        <w:t xml:space="preserve">Effectively communicated and worked </w:t>
      </w:r>
      <w:r w:rsidR="00A0019F">
        <w:t>in a team</w:t>
      </w:r>
      <w:r w:rsidR="00A82F0C">
        <w:t xml:space="preserve">ing </w:t>
      </w:r>
      <w:proofErr w:type="gramStart"/>
      <w:r w:rsidR="00A82F0C">
        <w:t>environment</w:t>
      </w:r>
      <w:proofErr w:type="gramEnd"/>
    </w:p>
    <w:sdt>
      <w:sdtPr>
        <w:id w:val="720946933"/>
        <w:placeholder>
          <w:docPart w:val="E92885F0658507419D2AB4E29D915BB2"/>
        </w:placeholder>
        <w:temporary/>
        <w:showingPlcHdr/>
        <w15:appearance w15:val="hidden"/>
      </w:sdtPr>
      <w:sdtEndPr/>
      <w:sdtContent>
        <w:p w14:paraId="1DB23D8B" w14:textId="77777777" w:rsidR="009428BE" w:rsidRDefault="00C55379">
          <w:pPr>
            <w:pStyle w:val="Heading1"/>
          </w:pPr>
          <w:r>
            <w:t>Education</w:t>
          </w:r>
        </w:p>
      </w:sdtContent>
    </w:sdt>
    <w:p w14:paraId="69142BF1" w14:textId="22D3072D" w:rsidR="00697F86" w:rsidRPr="00494098" w:rsidRDefault="00DD7D75" w:rsidP="00F47528">
      <w:pPr>
        <w:pStyle w:val="ListParagraph"/>
        <w:numPr>
          <w:ilvl w:val="0"/>
          <w:numId w:val="15"/>
        </w:numPr>
        <w:rPr>
          <w:b/>
          <w:bCs/>
        </w:rPr>
      </w:pPr>
      <w:r w:rsidRPr="00AF7F97">
        <w:rPr>
          <w:b/>
          <w:bCs/>
        </w:rPr>
        <w:t xml:space="preserve">University of </w:t>
      </w:r>
      <w:r w:rsidRPr="00494098">
        <w:rPr>
          <w:b/>
          <w:bCs/>
        </w:rPr>
        <w:t xml:space="preserve">Massachusetts </w:t>
      </w:r>
      <w:r w:rsidR="001070B7" w:rsidRPr="00494098">
        <w:rPr>
          <w:b/>
          <w:bCs/>
        </w:rPr>
        <w:t>Amherst</w:t>
      </w:r>
      <w:r w:rsidR="00F47528" w:rsidRPr="00494098">
        <w:rPr>
          <w:b/>
          <w:bCs/>
        </w:rPr>
        <w:t xml:space="preserve"> - B.S. Computer Science</w:t>
      </w:r>
      <w:r w:rsidR="00A43F45" w:rsidRPr="00494098">
        <w:rPr>
          <w:b/>
          <w:bCs/>
        </w:rPr>
        <w:t xml:space="preserve"> | 2022 – 2026</w:t>
      </w:r>
    </w:p>
    <w:p w14:paraId="5C9CFA64" w14:textId="0A89CB44" w:rsidR="00004A7B" w:rsidRDefault="0070430F" w:rsidP="00D976E1">
      <w:pPr>
        <w:pStyle w:val="ListParagraph"/>
        <w:numPr>
          <w:ilvl w:val="1"/>
          <w:numId w:val="15"/>
        </w:numPr>
      </w:pPr>
      <w:r>
        <w:t>GPA:</w:t>
      </w:r>
      <w:r w:rsidR="00004A7B">
        <w:t xml:space="preserve"> </w:t>
      </w:r>
      <w:r w:rsidR="00557A4C">
        <w:t>3.</w:t>
      </w:r>
      <w:r w:rsidR="5B380B68">
        <w:t>2</w:t>
      </w:r>
      <w:r w:rsidR="005802AC">
        <w:t>/4.0</w:t>
      </w:r>
    </w:p>
    <w:p w14:paraId="1310CDF8" w14:textId="78A5B679" w:rsidR="006A196E" w:rsidRDefault="006A196E" w:rsidP="00D976E1">
      <w:pPr>
        <w:pStyle w:val="ListParagraph"/>
        <w:numPr>
          <w:ilvl w:val="1"/>
          <w:numId w:val="15"/>
        </w:numPr>
      </w:pPr>
      <w:r>
        <w:t xml:space="preserve">Relevant Classes: </w:t>
      </w:r>
      <w:r w:rsidR="004C2F07">
        <w:t>Calculus</w:t>
      </w:r>
      <w:r w:rsidR="00CA7765">
        <w:t xml:space="preserve"> 1 &amp; 2</w:t>
      </w:r>
      <w:r w:rsidR="004C2F07">
        <w:t xml:space="preserve">, Object </w:t>
      </w:r>
      <w:r w:rsidR="002258DB">
        <w:t>O</w:t>
      </w:r>
      <w:r w:rsidR="004C2F07">
        <w:t xml:space="preserve">riented </w:t>
      </w:r>
      <w:r w:rsidR="002258DB">
        <w:t>P</w:t>
      </w:r>
      <w:r w:rsidR="004C2F07">
        <w:t xml:space="preserve">rogramming, </w:t>
      </w:r>
      <w:r w:rsidR="00DB5CB8">
        <w:t>Intro Problem Solving</w:t>
      </w:r>
      <w:r w:rsidR="002B7E92">
        <w:t xml:space="preserve">, </w:t>
      </w:r>
      <w:r w:rsidR="00CD005B">
        <w:t>Stats 1</w:t>
      </w:r>
      <w:r w:rsidR="00A02FAC">
        <w:t xml:space="preserve">, Data </w:t>
      </w:r>
      <w:r w:rsidR="00153626">
        <w:t>S</w:t>
      </w:r>
      <w:r w:rsidR="00A02FAC">
        <w:t xml:space="preserve">tructures, </w:t>
      </w:r>
      <w:r w:rsidR="00806A11">
        <w:t xml:space="preserve">Reasoning under </w:t>
      </w:r>
      <w:r w:rsidR="008B734D">
        <w:t>U</w:t>
      </w:r>
      <w:r w:rsidR="00806A11">
        <w:t xml:space="preserve">ncertainty, </w:t>
      </w:r>
      <w:r w:rsidR="008B734D">
        <w:t>I</w:t>
      </w:r>
      <w:r w:rsidR="003A1D89">
        <w:t xml:space="preserve">ntro into </w:t>
      </w:r>
      <w:r w:rsidR="008B734D">
        <w:t>C</w:t>
      </w:r>
      <w:r w:rsidR="003A1D89">
        <w:t>omputatio</w:t>
      </w:r>
      <w:r w:rsidR="006E4BFE">
        <w:t>n, Intro into C</w:t>
      </w:r>
      <w:r w:rsidR="00177A3B">
        <w:t xml:space="preserve">, Comp </w:t>
      </w:r>
      <w:r w:rsidR="00F47528">
        <w:t>Sys</w:t>
      </w:r>
      <w:r w:rsidR="00177A3B">
        <w:t xml:space="preserve"> Principles</w:t>
      </w:r>
      <w:r w:rsidR="00EE6B2A">
        <w:t xml:space="preserve">, Linear Algebra </w:t>
      </w:r>
    </w:p>
    <w:p w14:paraId="6638953B" w14:textId="7EFA8979" w:rsidR="00CE636A" w:rsidRPr="00CE636A" w:rsidRDefault="00C1737D" w:rsidP="00CE636A">
      <w:pPr>
        <w:keepNext/>
        <w:keepLines/>
        <w:pBdr>
          <w:top w:val="single" w:sz="24" w:space="5" w:color="262626" w:themeColor="text1" w:themeTint="D9"/>
          <w:bottom w:val="single" w:sz="8" w:space="5" w:color="7F7F7F" w:themeColor="text1" w:themeTint="80"/>
        </w:pBdr>
        <w:spacing w:before="240" w:after="160" w:line="240" w:lineRule="auto"/>
        <w:outlineLvl w:val="0"/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0E0B05" w:themeColor="text2"/>
          <w:sz w:val="24"/>
          <w:szCs w:val="32"/>
        </w:rPr>
        <w:t>Projects</w:t>
      </w:r>
    </w:p>
    <w:p w14:paraId="23C1D8F2" w14:textId="6EE8BDA4" w:rsidR="00CE636A" w:rsidRPr="00CE636A" w:rsidRDefault="00A56071" w:rsidP="00CE636A">
      <w:pPr>
        <w:numPr>
          <w:ilvl w:val="0"/>
          <w:numId w:val="15"/>
        </w:numPr>
        <w:contextualSpacing/>
        <w:rPr>
          <w:b/>
          <w:bCs/>
        </w:rPr>
      </w:pPr>
      <w:r>
        <w:rPr>
          <w:b/>
          <w:bCs/>
        </w:rPr>
        <w:t xml:space="preserve">Object Oriented Programming- </w:t>
      </w:r>
      <w:r w:rsidR="0027768A">
        <w:rPr>
          <w:b/>
          <w:bCs/>
        </w:rPr>
        <w:t>Lists in Java</w:t>
      </w:r>
      <w:r w:rsidR="00CE636A" w:rsidRPr="00CE636A">
        <w:rPr>
          <w:b/>
          <w:bCs/>
        </w:rPr>
        <w:t xml:space="preserve"> </w:t>
      </w:r>
    </w:p>
    <w:p w14:paraId="70E7E572" w14:textId="2ACB0657" w:rsidR="00CE636A" w:rsidRDefault="0023186E" w:rsidP="00CE636A">
      <w:pPr>
        <w:numPr>
          <w:ilvl w:val="1"/>
          <w:numId w:val="15"/>
        </w:numPr>
        <w:contextualSpacing/>
      </w:pPr>
      <w:r>
        <w:t>Created a</w:t>
      </w:r>
      <w:r w:rsidR="00FC5A54">
        <w:t xml:space="preserve"> </w:t>
      </w:r>
      <w:r w:rsidR="00940825">
        <w:t xml:space="preserve">database that stores an indefinite amount of </w:t>
      </w:r>
      <w:proofErr w:type="gramStart"/>
      <w:r w:rsidR="00940825">
        <w:t>person</w:t>
      </w:r>
      <w:r w:rsidR="006E2000">
        <w:t>s</w:t>
      </w:r>
      <w:proofErr w:type="gramEnd"/>
    </w:p>
    <w:p w14:paraId="4EDA788B" w14:textId="197D56AA" w:rsidR="007249B2" w:rsidRDefault="5B380B68" w:rsidP="00CE636A">
      <w:pPr>
        <w:numPr>
          <w:ilvl w:val="1"/>
          <w:numId w:val="15"/>
        </w:numPr>
        <w:contextualSpacing/>
      </w:pPr>
      <w:r>
        <w:t>Developed user interface with functional menus that allowed user to access features such as</w:t>
      </w:r>
      <w:r w:rsidR="00C93D26">
        <w:t xml:space="preserve"> to</w:t>
      </w:r>
      <w:r w:rsidR="00C2524B">
        <w:t xml:space="preserve"> display the database, </w:t>
      </w:r>
      <w:r w:rsidR="007249B2">
        <w:t>input</w:t>
      </w:r>
      <w:r w:rsidR="00C93D26">
        <w:t xml:space="preserve"> person information</w:t>
      </w:r>
      <w:r w:rsidR="007B19D4">
        <w:t xml:space="preserve">, search for </w:t>
      </w:r>
      <w:r w:rsidR="00456C69">
        <w:t>persons</w:t>
      </w:r>
      <w:r w:rsidR="00C94263">
        <w:t xml:space="preserve"> by name</w:t>
      </w:r>
      <w:r w:rsidR="00BB34E7">
        <w:t xml:space="preserve">, modify person information, and delete persons from the </w:t>
      </w:r>
      <w:proofErr w:type="gramStart"/>
      <w:r w:rsidR="00BB34E7">
        <w:t>database</w:t>
      </w:r>
      <w:proofErr w:type="gramEnd"/>
    </w:p>
    <w:p w14:paraId="5BAEAB5D" w14:textId="5A96C3CD" w:rsidR="00CE636A" w:rsidRDefault="00EB77C0" w:rsidP="00CE636A">
      <w:pPr>
        <w:numPr>
          <w:ilvl w:val="1"/>
          <w:numId w:val="15"/>
        </w:numPr>
        <w:contextualSpacing/>
      </w:pPr>
      <w:r>
        <w:t xml:space="preserve">Provides users the option to </w:t>
      </w:r>
      <w:r w:rsidR="00355F78">
        <w:t xml:space="preserve">register persons as </w:t>
      </w:r>
      <w:r w:rsidR="00415F6F">
        <w:t>either an</w:t>
      </w:r>
      <w:r w:rsidR="00355F78">
        <w:t xml:space="preserve"> employee or a </w:t>
      </w:r>
      <w:proofErr w:type="gramStart"/>
      <w:r w:rsidR="00355F78">
        <w:t>student</w:t>
      </w:r>
      <w:proofErr w:type="gramEnd"/>
      <w:r w:rsidR="00355F78">
        <w:t xml:space="preserve"> </w:t>
      </w:r>
    </w:p>
    <w:p w14:paraId="5E89EDEB" w14:textId="54C4444E" w:rsidR="009428BE" w:rsidRDefault="00D427E7">
      <w:pPr>
        <w:pStyle w:val="Heading1"/>
      </w:pPr>
      <w:r>
        <w:t>Skills</w:t>
      </w:r>
    </w:p>
    <w:p w14:paraId="3F883AF0" w14:textId="561846B6" w:rsidR="005B4691" w:rsidRDefault="00BC710B" w:rsidP="006A0AD0">
      <w:pPr>
        <w:pStyle w:val="ListBullet"/>
      </w:pPr>
      <w:r>
        <w:t>Microsoft Office</w:t>
      </w:r>
      <w:r w:rsidR="00983203">
        <w:t xml:space="preserve"> proficiency </w:t>
      </w:r>
    </w:p>
    <w:p w14:paraId="0451696B" w14:textId="7B46E74E" w:rsidR="007B7968" w:rsidRDefault="5B380B68" w:rsidP="006A0AD0">
      <w:pPr>
        <w:pStyle w:val="ListBullet"/>
      </w:pPr>
      <w:r>
        <w:t xml:space="preserve">Programming </w:t>
      </w:r>
      <w:r w:rsidR="00F96457">
        <w:t>Languages: Java, Python, C</w:t>
      </w:r>
      <w:r w:rsidR="00A82F0C">
        <w:t>/C++,</w:t>
      </w:r>
    </w:p>
    <w:p w14:paraId="627D353C" w14:textId="77777777" w:rsidR="00A82F0C" w:rsidRDefault="00A82F0C" w:rsidP="00A82F0C">
      <w:pPr>
        <w:pStyle w:val="ListBullet"/>
        <w:numPr>
          <w:ilvl w:val="0"/>
          <w:numId w:val="0"/>
        </w:numPr>
        <w:ind w:left="219"/>
      </w:pPr>
    </w:p>
    <w:sectPr w:rsidR="00A82F0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D438" w14:textId="77777777" w:rsidR="000C4C68" w:rsidRDefault="000C4C68">
      <w:r>
        <w:separator/>
      </w:r>
    </w:p>
  </w:endnote>
  <w:endnote w:type="continuationSeparator" w:id="0">
    <w:p w14:paraId="26471F2C" w14:textId="77777777" w:rsidR="000C4C68" w:rsidRDefault="000C4C68">
      <w:r>
        <w:continuationSeparator/>
      </w:r>
    </w:p>
  </w:endnote>
  <w:endnote w:type="continuationNotice" w:id="1">
    <w:p w14:paraId="7FD1CCF7" w14:textId="77777777" w:rsidR="000C4C68" w:rsidRDefault="000C4C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C1DAB" w14:textId="77777777" w:rsidR="009428BE" w:rsidRDefault="00C5537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CD5C" w14:textId="77777777" w:rsidR="000C4C68" w:rsidRDefault="000C4C68">
      <w:r>
        <w:separator/>
      </w:r>
    </w:p>
  </w:footnote>
  <w:footnote w:type="continuationSeparator" w:id="0">
    <w:p w14:paraId="31B12807" w14:textId="77777777" w:rsidR="000C4C68" w:rsidRDefault="000C4C68">
      <w:r>
        <w:continuationSeparator/>
      </w:r>
    </w:p>
  </w:footnote>
  <w:footnote w:type="continuationNotice" w:id="1">
    <w:p w14:paraId="26DB0C8B" w14:textId="77777777" w:rsidR="000C4C68" w:rsidRDefault="000C4C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4B5E" w14:textId="77777777" w:rsidR="009428BE" w:rsidRDefault="00C5537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843C6BD" wp14:editId="6B2C216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0F1D3E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0DC5" w14:textId="77777777" w:rsidR="009428BE" w:rsidRDefault="00C5537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709E647" wp14:editId="71D3E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B0527E" w14:textId="77777777" w:rsidR="009428BE" w:rsidRDefault="009428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709E647" id="Group 4" o:spid="_x0000_s1026" alt="Title: Page frame with tab" style="position:absolute;margin-left:0;margin-top:0;width:394.7pt;height:567.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9B0527E" w14:textId="77777777" w:rsidR="009428BE" w:rsidRDefault="009428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CE4CC5"/>
    <w:multiLevelType w:val="hybridMultilevel"/>
    <w:tmpl w:val="CD96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9B0EFF"/>
    <w:multiLevelType w:val="hybridMultilevel"/>
    <w:tmpl w:val="09A2FC42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3" w15:restartNumberingAfterBreak="0">
    <w:nsid w:val="370E5970"/>
    <w:multiLevelType w:val="hybridMultilevel"/>
    <w:tmpl w:val="BF1C2AB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9"/>
        </w:tabs>
        <w:ind w:left="219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17E0F"/>
    <w:multiLevelType w:val="hybridMultilevel"/>
    <w:tmpl w:val="9F22530C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730B37BF"/>
    <w:multiLevelType w:val="hybridMultilevel"/>
    <w:tmpl w:val="D668F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B7151"/>
    <w:multiLevelType w:val="hybridMultilevel"/>
    <w:tmpl w:val="E144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419408">
    <w:abstractNumId w:val="9"/>
  </w:num>
  <w:num w:numId="2" w16cid:durableId="1555967597">
    <w:abstractNumId w:val="14"/>
  </w:num>
  <w:num w:numId="3" w16cid:durableId="1650400455">
    <w:abstractNumId w:val="11"/>
  </w:num>
  <w:num w:numId="4" w16cid:durableId="1758281601">
    <w:abstractNumId w:val="7"/>
  </w:num>
  <w:num w:numId="5" w16cid:durableId="828864973">
    <w:abstractNumId w:val="6"/>
  </w:num>
  <w:num w:numId="6" w16cid:durableId="577521110">
    <w:abstractNumId w:val="5"/>
  </w:num>
  <w:num w:numId="7" w16cid:durableId="1628773169">
    <w:abstractNumId w:val="4"/>
  </w:num>
  <w:num w:numId="8" w16cid:durableId="1592346895">
    <w:abstractNumId w:val="8"/>
  </w:num>
  <w:num w:numId="9" w16cid:durableId="602149778">
    <w:abstractNumId w:val="3"/>
  </w:num>
  <w:num w:numId="10" w16cid:durableId="159122124">
    <w:abstractNumId w:val="2"/>
  </w:num>
  <w:num w:numId="11" w16cid:durableId="960724746">
    <w:abstractNumId w:val="1"/>
  </w:num>
  <w:num w:numId="12" w16cid:durableId="438792248">
    <w:abstractNumId w:val="0"/>
  </w:num>
  <w:num w:numId="13" w16cid:durableId="1896693008">
    <w:abstractNumId w:val="15"/>
  </w:num>
  <w:num w:numId="14" w16cid:durableId="969631393">
    <w:abstractNumId w:val="18"/>
  </w:num>
  <w:num w:numId="15" w16cid:durableId="2086537320">
    <w:abstractNumId w:val="12"/>
  </w:num>
  <w:num w:numId="16" w16cid:durableId="1128742036">
    <w:abstractNumId w:val="13"/>
  </w:num>
  <w:num w:numId="17" w16cid:durableId="2038575052">
    <w:abstractNumId w:val="17"/>
  </w:num>
  <w:num w:numId="18" w16cid:durableId="901673033">
    <w:abstractNumId w:val="16"/>
  </w:num>
  <w:num w:numId="19" w16cid:durableId="14264890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97"/>
    <w:rsid w:val="00004A7B"/>
    <w:rsid w:val="000603D6"/>
    <w:rsid w:val="000A7A11"/>
    <w:rsid w:val="000C4C68"/>
    <w:rsid w:val="000D6756"/>
    <w:rsid w:val="001070B7"/>
    <w:rsid w:val="001217D5"/>
    <w:rsid w:val="00130FFE"/>
    <w:rsid w:val="00153626"/>
    <w:rsid w:val="00170DAA"/>
    <w:rsid w:val="00177A3B"/>
    <w:rsid w:val="00190710"/>
    <w:rsid w:val="001B3608"/>
    <w:rsid w:val="001E1FDE"/>
    <w:rsid w:val="00210CF0"/>
    <w:rsid w:val="002258DB"/>
    <w:rsid w:val="0023186E"/>
    <w:rsid w:val="00235BA4"/>
    <w:rsid w:val="0026056C"/>
    <w:rsid w:val="00260BF6"/>
    <w:rsid w:val="0027768A"/>
    <w:rsid w:val="002B7E92"/>
    <w:rsid w:val="002D220F"/>
    <w:rsid w:val="002E4C49"/>
    <w:rsid w:val="002F1EB5"/>
    <w:rsid w:val="002F36F7"/>
    <w:rsid w:val="00324462"/>
    <w:rsid w:val="00355F78"/>
    <w:rsid w:val="00364351"/>
    <w:rsid w:val="003A1D89"/>
    <w:rsid w:val="003B5865"/>
    <w:rsid w:val="003C5447"/>
    <w:rsid w:val="003F7076"/>
    <w:rsid w:val="00415F6F"/>
    <w:rsid w:val="00440E9B"/>
    <w:rsid w:val="00451BA0"/>
    <w:rsid w:val="00456191"/>
    <w:rsid w:val="00456C69"/>
    <w:rsid w:val="00467A9D"/>
    <w:rsid w:val="00494098"/>
    <w:rsid w:val="004C0192"/>
    <w:rsid w:val="004C2F07"/>
    <w:rsid w:val="004D2A1F"/>
    <w:rsid w:val="004D4B01"/>
    <w:rsid w:val="004E0E76"/>
    <w:rsid w:val="00525319"/>
    <w:rsid w:val="00532988"/>
    <w:rsid w:val="00557A4C"/>
    <w:rsid w:val="005802AC"/>
    <w:rsid w:val="00585408"/>
    <w:rsid w:val="005B4691"/>
    <w:rsid w:val="00604458"/>
    <w:rsid w:val="00621DBA"/>
    <w:rsid w:val="00656A52"/>
    <w:rsid w:val="00690CC7"/>
    <w:rsid w:val="00697F86"/>
    <w:rsid w:val="006A0AD0"/>
    <w:rsid w:val="006A196E"/>
    <w:rsid w:val="006B4B33"/>
    <w:rsid w:val="006B7703"/>
    <w:rsid w:val="006E2000"/>
    <w:rsid w:val="006E4BFE"/>
    <w:rsid w:val="0070430F"/>
    <w:rsid w:val="0071084A"/>
    <w:rsid w:val="00714108"/>
    <w:rsid w:val="007178E4"/>
    <w:rsid w:val="007249B2"/>
    <w:rsid w:val="007475CA"/>
    <w:rsid w:val="00755C5C"/>
    <w:rsid w:val="00796571"/>
    <w:rsid w:val="007B19D4"/>
    <w:rsid w:val="007B7968"/>
    <w:rsid w:val="007F7A62"/>
    <w:rsid w:val="00806A11"/>
    <w:rsid w:val="00830154"/>
    <w:rsid w:val="00832557"/>
    <w:rsid w:val="00885527"/>
    <w:rsid w:val="008B734D"/>
    <w:rsid w:val="008D5776"/>
    <w:rsid w:val="00901DE4"/>
    <w:rsid w:val="0090222B"/>
    <w:rsid w:val="00923A3B"/>
    <w:rsid w:val="00940825"/>
    <w:rsid w:val="009428BE"/>
    <w:rsid w:val="00943B2D"/>
    <w:rsid w:val="009552BB"/>
    <w:rsid w:val="0096402C"/>
    <w:rsid w:val="00983203"/>
    <w:rsid w:val="009A45E1"/>
    <w:rsid w:val="009E23E1"/>
    <w:rsid w:val="009F31C9"/>
    <w:rsid w:val="00A0019F"/>
    <w:rsid w:val="00A02FAC"/>
    <w:rsid w:val="00A20390"/>
    <w:rsid w:val="00A4391A"/>
    <w:rsid w:val="00A43F45"/>
    <w:rsid w:val="00A56071"/>
    <w:rsid w:val="00A81DCF"/>
    <w:rsid w:val="00A82F0C"/>
    <w:rsid w:val="00AC130C"/>
    <w:rsid w:val="00AC3097"/>
    <w:rsid w:val="00AD336A"/>
    <w:rsid w:val="00AF136D"/>
    <w:rsid w:val="00AF6DE7"/>
    <w:rsid w:val="00AF7F97"/>
    <w:rsid w:val="00B058F8"/>
    <w:rsid w:val="00B52D59"/>
    <w:rsid w:val="00B56EFD"/>
    <w:rsid w:val="00B80948"/>
    <w:rsid w:val="00B86DAD"/>
    <w:rsid w:val="00BB34E7"/>
    <w:rsid w:val="00BC710B"/>
    <w:rsid w:val="00BF18AD"/>
    <w:rsid w:val="00C0541F"/>
    <w:rsid w:val="00C1737D"/>
    <w:rsid w:val="00C2524B"/>
    <w:rsid w:val="00C27374"/>
    <w:rsid w:val="00C438F7"/>
    <w:rsid w:val="00C55379"/>
    <w:rsid w:val="00C6193A"/>
    <w:rsid w:val="00C83ECC"/>
    <w:rsid w:val="00C86865"/>
    <w:rsid w:val="00C93D26"/>
    <w:rsid w:val="00C94263"/>
    <w:rsid w:val="00CA55A1"/>
    <w:rsid w:val="00CA7458"/>
    <w:rsid w:val="00CA7765"/>
    <w:rsid w:val="00CB0714"/>
    <w:rsid w:val="00CD005B"/>
    <w:rsid w:val="00CE636A"/>
    <w:rsid w:val="00D427E7"/>
    <w:rsid w:val="00D53FEF"/>
    <w:rsid w:val="00D553FC"/>
    <w:rsid w:val="00D867EC"/>
    <w:rsid w:val="00D96392"/>
    <w:rsid w:val="00D976E1"/>
    <w:rsid w:val="00DB5CB8"/>
    <w:rsid w:val="00DC42B2"/>
    <w:rsid w:val="00DD3F7B"/>
    <w:rsid w:val="00DD6B86"/>
    <w:rsid w:val="00DD7D75"/>
    <w:rsid w:val="00DE7CFE"/>
    <w:rsid w:val="00E16897"/>
    <w:rsid w:val="00E2250F"/>
    <w:rsid w:val="00E428F9"/>
    <w:rsid w:val="00E430B6"/>
    <w:rsid w:val="00E750E3"/>
    <w:rsid w:val="00E842D4"/>
    <w:rsid w:val="00EB77C0"/>
    <w:rsid w:val="00EC4860"/>
    <w:rsid w:val="00ED5149"/>
    <w:rsid w:val="00ED6537"/>
    <w:rsid w:val="00EE6B2A"/>
    <w:rsid w:val="00F15CC2"/>
    <w:rsid w:val="00F20C76"/>
    <w:rsid w:val="00F47528"/>
    <w:rsid w:val="00F93343"/>
    <w:rsid w:val="00F96457"/>
    <w:rsid w:val="00FA36BB"/>
    <w:rsid w:val="00FA4C9E"/>
    <w:rsid w:val="00FB4FF5"/>
    <w:rsid w:val="00FC5A54"/>
    <w:rsid w:val="00FD348C"/>
    <w:rsid w:val="00FE091B"/>
    <w:rsid w:val="00FE2677"/>
    <w:rsid w:val="00FE2BAA"/>
    <w:rsid w:val="4102207B"/>
    <w:rsid w:val="5B38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250E"/>
  <w15:chartTrackingRefBased/>
  <w15:docId w15:val="{70B24602-8232-3542-B016-B8890F63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087D2AB-C083-634D-9E08-FD193EC15299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E4F6ED0F65784F9AF996B93CDF9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91F8-446E-B843-A6EB-3A9E0F36F5C2}"/>
      </w:docPartPr>
      <w:docPartBody>
        <w:p w:rsidR="00F54EC5" w:rsidRDefault="00511536">
          <w:pPr>
            <w:pStyle w:val="ABE4F6ED0F65784F9AF996B93CDF9E01"/>
          </w:pPr>
          <w:r>
            <w:t>Objective</w:t>
          </w:r>
        </w:p>
      </w:docPartBody>
    </w:docPart>
    <w:docPart>
      <w:docPartPr>
        <w:name w:val="1820714EFA59D0458B6C0D73C92D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B7892-0761-1647-B454-B3EFFC8759DB}"/>
      </w:docPartPr>
      <w:docPartBody>
        <w:p w:rsidR="00F54EC5" w:rsidRDefault="00511536">
          <w:pPr>
            <w:pStyle w:val="1820714EFA59D0458B6C0D73C92D1532"/>
          </w:pPr>
          <w:r>
            <w:t>Experience</w:t>
          </w:r>
        </w:p>
      </w:docPartBody>
    </w:docPart>
    <w:docPart>
      <w:docPartPr>
        <w:name w:val="E92885F0658507419D2AB4E29D91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60106-3ED8-F74B-A359-09320FA4DB9D}"/>
      </w:docPartPr>
      <w:docPartBody>
        <w:p w:rsidR="00F54EC5" w:rsidRDefault="00511536">
          <w:pPr>
            <w:pStyle w:val="E92885F0658507419D2AB4E29D915BB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91027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9E"/>
    <w:rsid w:val="00205C71"/>
    <w:rsid w:val="00495CDB"/>
    <w:rsid w:val="00511536"/>
    <w:rsid w:val="005605BD"/>
    <w:rsid w:val="00741692"/>
    <w:rsid w:val="00764518"/>
    <w:rsid w:val="00811130"/>
    <w:rsid w:val="008F4F20"/>
    <w:rsid w:val="00B90147"/>
    <w:rsid w:val="00BC0923"/>
    <w:rsid w:val="00CE6804"/>
    <w:rsid w:val="00F355AA"/>
    <w:rsid w:val="00F54EC5"/>
    <w:rsid w:val="00F70B9E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E4F6ED0F65784F9AF996B93CDF9E01">
    <w:name w:val="ABE4F6ED0F65784F9AF996B93CDF9E01"/>
  </w:style>
  <w:style w:type="paragraph" w:customStyle="1" w:styleId="1820714EFA59D0458B6C0D73C92D1532">
    <w:name w:val="1820714EFA59D0458B6C0D73C92D153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E92885F0658507419D2AB4E29D915BB2">
    <w:name w:val="E92885F0658507419D2AB4E29D915B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42CC-39AB-4D27-8950-7A77C4F72F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%7b2087D2AB-C083-634D-9E08-FD193EC15299%7dtf16392110.dotx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Lee</dc:creator>
  <cp:keywords/>
  <dc:description/>
  <cp:lastModifiedBy>Josie Lee</cp:lastModifiedBy>
  <cp:revision>2</cp:revision>
  <dcterms:created xsi:type="dcterms:W3CDTF">2023-08-22T00:18:00Z</dcterms:created>
  <dcterms:modified xsi:type="dcterms:W3CDTF">2023-08-22T00:18:00Z</dcterms:modified>
</cp:coreProperties>
</file>